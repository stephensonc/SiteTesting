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16"/>
        <w:tblW w:w="11038" w:type="dxa"/>
        <w:tblBorders>
          <w:bottom w:val="single" w:sz="4" w:space="0" w:color="FFFFFF" w:themeColor="background1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3"/>
        <w:gridCol w:w="97"/>
        <w:gridCol w:w="450"/>
        <w:gridCol w:w="6808"/>
      </w:tblGrid>
      <w:tr w:rsidR="001B2ABD" w14:paraId="797655DF" w14:textId="77777777" w:rsidTr="005128A7">
        <w:trPr>
          <w:cantSplit/>
          <w:trHeight w:val="4472"/>
        </w:trPr>
        <w:tc>
          <w:tcPr>
            <w:tcW w:w="3683" w:type="dxa"/>
            <w:vAlign w:val="bottom"/>
          </w:tcPr>
          <w:p w14:paraId="2CD7591D" w14:textId="77777777" w:rsidR="001B2ABD" w:rsidRDefault="001B2ABD" w:rsidP="00526C12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22EC391" wp14:editId="4F7C1FF2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683895</wp:posOffset>
                      </wp:positionV>
                      <wp:extent cx="2122805" cy="2122805"/>
                      <wp:effectExtent l="19050" t="19050" r="29845" b="29845"/>
                      <wp:wrapSquare wrapText="bothSides"/>
                      <wp:docPr id="2" name="Flowchart: Connector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flowChartConnector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35701" t="449" r="-14419" b="-449"/>
                                </a:stretch>
                              </a:blipFill>
                              <a:ln w="6350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C4FF83" w14:textId="77777777" w:rsidR="00A63333" w:rsidRDefault="00A63333" w:rsidP="00A6333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2EC39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" o:spid="_x0000_s1026" type="#_x0000_t120" alt="Title: Professional Headshot of Man" style="position:absolute;margin-left:2.15pt;margin-top:53.85pt;width:167.15pt;height:16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" strokecolor="#55593b [1606]" strokeweight="5pt">
                      <v:fill r:id="rId12" o:title="" recolor="t" rotate="t" type="frame"/>
                      <v:stroke joinstyle="miter"/>
                      <v:textbox>
                        <w:txbxContent>
                          <w:p w14:paraId="07C4FF83" w14:textId="77777777" w:rsidR="00A63333" w:rsidRDefault="00A63333" w:rsidP="00A63333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47" w:type="dxa"/>
            <w:gridSpan w:val="2"/>
          </w:tcPr>
          <w:p w14:paraId="5C8271B8" w14:textId="77777777" w:rsidR="001B2ABD" w:rsidRDefault="001B2ABD" w:rsidP="008F2C57">
            <w:pPr>
              <w:tabs>
                <w:tab w:val="left" w:pos="990"/>
              </w:tabs>
            </w:pPr>
          </w:p>
        </w:tc>
        <w:tc>
          <w:tcPr>
            <w:tcW w:w="6808" w:type="dxa"/>
            <w:vAlign w:val="bottom"/>
          </w:tcPr>
          <w:p w14:paraId="135184ED" w14:textId="77777777" w:rsidR="001B2ABD" w:rsidRPr="008D3F08" w:rsidRDefault="0081312B" w:rsidP="008D3F08">
            <w:pPr>
              <w:pStyle w:val="Title"/>
              <w:rPr>
                <w:color w:val="555A3C" w:themeColor="accent3" w:themeShade="80"/>
                <w:sz w:val="56"/>
                <w:szCs w:val="56"/>
              </w:rPr>
            </w:pPr>
            <w:r w:rsidRPr="008D3F08">
              <w:rPr>
                <w:color w:val="555A3C" w:themeColor="accent3" w:themeShade="80"/>
                <w:sz w:val="56"/>
                <w:szCs w:val="56"/>
              </w:rPr>
              <w:t>Christopher Stephenson</w:t>
            </w:r>
          </w:p>
          <w:p w14:paraId="6EB2500E" w14:textId="77777777" w:rsidR="006A2005" w:rsidRPr="006A2005" w:rsidRDefault="006A2005" w:rsidP="008D3F08"/>
          <w:p w14:paraId="25017D1F" w14:textId="77777777" w:rsidR="006A2005" w:rsidRDefault="006A2005" w:rsidP="008D3F08"/>
          <w:p w14:paraId="39652CD9" w14:textId="14D205CC" w:rsidR="001B2ABD" w:rsidRPr="00046944" w:rsidRDefault="008D3F08" w:rsidP="00046944">
            <w:pPr>
              <w:pStyle w:val="Subtitle"/>
              <w:rPr>
                <w:bCs/>
                <w:color w:val="555A3C" w:themeColor="accent3" w:themeShade="80"/>
                <w:w w:val="100"/>
              </w:rPr>
            </w:pPr>
            <w:r w:rsidRPr="00046944">
              <w:rPr>
                <w:bCs/>
                <w:color w:val="555A3C" w:themeColor="accent3" w:themeShade="80"/>
                <w:spacing w:val="0"/>
                <w:w w:val="100"/>
                <w:sz w:val="28"/>
                <w:szCs w:val="24"/>
              </w:rPr>
              <w:t>Software Engineer/Backend developer</w:t>
            </w:r>
          </w:p>
        </w:tc>
      </w:tr>
      <w:tr w:rsidR="001B2ABD" w14:paraId="7E189E09" w14:textId="77777777" w:rsidTr="00FC7461">
        <w:trPr>
          <w:cantSplit/>
          <w:trHeight w:val="9407"/>
        </w:trPr>
        <w:tc>
          <w:tcPr>
            <w:tcW w:w="3780" w:type="dxa"/>
            <w:gridSpan w:val="2"/>
          </w:tcPr>
          <w:sdt>
            <w:sdtPr>
              <w:id w:val="-1711873194"/>
              <w:placeholder>
                <w:docPart w:val="E32EF2AA30FF4A4C850A2F59FD408306"/>
              </w:placeholder>
              <w:temporary/>
              <w:showingPlcHdr/>
              <w15:appearance w15:val="hidden"/>
            </w:sdtPr>
            <w:sdtEndPr/>
            <w:sdtContent>
              <w:p w14:paraId="4BC9526F" w14:textId="425FFC08" w:rsidR="001B2ABD" w:rsidRDefault="00036450" w:rsidP="008F2C57">
                <w:pPr>
                  <w:pStyle w:val="Heading3"/>
                </w:pPr>
                <w:r w:rsidRPr="0011261F">
                  <w:rPr>
                    <w:color w:val="555A3C" w:themeColor="accent3" w:themeShade="80"/>
                  </w:rPr>
                  <w:t>Profile</w:t>
                </w:r>
              </w:p>
            </w:sdtContent>
          </w:sdt>
          <w:p w14:paraId="74741CA1" w14:textId="38A6C411" w:rsidR="00036450" w:rsidRPr="008F2C57" w:rsidRDefault="003214FB" w:rsidP="008F2C57">
            <w:pPr>
              <w:rPr>
                <w:sz w:val="22"/>
              </w:rPr>
            </w:pPr>
            <w:r w:rsidRPr="008F2C57">
              <w:rPr>
                <w:noProof/>
                <w:sz w:val="20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50E89AA" wp14:editId="7D2DA8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-45720</wp:posOffset>
                      </wp:positionV>
                      <wp:extent cx="2295144" cy="0"/>
                      <wp:effectExtent l="0" t="0" r="0" b="0"/>
                      <wp:wrapSquare wrapText="bothSides"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9514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862F19"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-3.6pt" to="177.6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" strokecolor="#55593b [1606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Pr="008F2C57">
              <w:rPr>
                <w:sz w:val="22"/>
              </w:rPr>
              <w:t xml:space="preserve">I am a software </w:t>
            </w:r>
            <w:r w:rsidR="00D13884">
              <w:rPr>
                <w:sz w:val="22"/>
              </w:rPr>
              <w:t>engineer</w:t>
            </w:r>
            <w:r w:rsidRPr="008F2C57">
              <w:rPr>
                <w:sz w:val="22"/>
              </w:rPr>
              <w:t xml:space="preserve"> who is interested in developing </w:t>
            </w:r>
            <w:r w:rsidR="00D13884">
              <w:rPr>
                <w:sz w:val="22"/>
              </w:rPr>
              <w:t xml:space="preserve">backend </w:t>
            </w:r>
            <w:r w:rsidRPr="008F2C57">
              <w:rPr>
                <w:sz w:val="22"/>
              </w:rPr>
              <w:t>applications and automating robotic systems.</w:t>
            </w:r>
          </w:p>
          <w:p w14:paraId="652CFF74" w14:textId="77777777" w:rsidR="009D7FCC" w:rsidRPr="00AF1566" w:rsidRDefault="009D7FCC" w:rsidP="008F2C57">
            <w:pPr>
              <w:rPr>
                <w:sz w:val="20"/>
                <w:szCs w:val="20"/>
              </w:rPr>
            </w:pPr>
          </w:p>
          <w:p w14:paraId="0AD668E9" w14:textId="3F0AB785" w:rsidR="003214FB" w:rsidRPr="003214FB" w:rsidRDefault="003214FB" w:rsidP="008F2C57">
            <w:pPr>
              <w:rPr>
                <w:color w:val="555A3C" w:themeColor="accent3" w:themeShade="80"/>
                <w:sz w:val="20"/>
                <w:szCs w:val="20"/>
              </w:rPr>
            </w:pPr>
            <w:r>
              <w:rPr>
                <w:noProof/>
                <w:color w:val="A5AB81" w:themeColor="accent3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59DD20E" wp14:editId="6EA2EF7B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501015</wp:posOffset>
                      </wp:positionV>
                      <wp:extent cx="2295144" cy="0"/>
                      <wp:effectExtent l="0" t="0" r="0" b="0"/>
                      <wp:wrapSquare wrapText="bothSides"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9514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B1827"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39.45pt" to="176.9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" strokecolor="#55593b [1606]" strokeweight="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p w14:paraId="257B47E6" w14:textId="03387F21" w:rsidR="00036450" w:rsidRPr="00333C98" w:rsidRDefault="00333C98" w:rsidP="008F2C57">
            <w:pPr>
              <w:pStyle w:val="Heading3"/>
              <w:rPr>
                <w:color w:val="555A3C" w:themeColor="accent3" w:themeShade="80"/>
              </w:rPr>
            </w:pPr>
            <w:r w:rsidRPr="00333C98">
              <w:rPr>
                <w:color w:val="555A3C" w:themeColor="accent3" w:themeShade="80"/>
              </w:rPr>
              <w:t>Contact &amp; INfo</w:t>
            </w:r>
          </w:p>
          <w:sdt>
            <w:sdtPr>
              <w:rPr>
                <w:sz w:val="22"/>
                <w:szCs w:val="28"/>
              </w:rPr>
              <w:id w:val="1111563247"/>
              <w:placeholder>
                <w:docPart w:val="F90CF7B6FA9548DBBD1B9A913C82E97A"/>
              </w:placeholder>
              <w:temporary/>
              <w:showingPlcHdr/>
              <w15:appearance w15:val="hidden"/>
            </w:sdtPr>
            <w:sdtEndPr/>
            <w:sdtContent>
              <w:p w14:paraId="36E0DEE1" w14:textId="77777777" w:rsidR="004D3011" w:rsidRPr="008F2C57" w:rsidRDefault="004D3011" w:rsidP="008F2C57">
                <w:pPr>
                  <w:rPr>
                    <w:sz w:val="22"/>
                    <w:szCs w:val="28"/>
                  </w:rPr>
                </w:pPr>
                <w:r w:rsidRPr="008F2C57">
                  <w:rPr>
                    <w:sz w:val="22"/>
                    <w:szCs w:val="28"/>
                  </w:rPr>
                  <w:t>PHONE:</w:t>
                </w:r>
              </w:p>
            </w:sdtContent>
          </w:sdt>
          <w:p w14:paraId="70E57FB5" w14:textId="0A1D418A" w:rsidR="0011261F" w:rsidRPr="008F2C57" w:rsidRDefault="002A311C" w:rsidP="008F2C57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+1 774.275.</w:t>
            </w:r>
            <w:r w:rsidR="0011261F" w:rsidRPr="008F2C57">
              <w:rPr>
                <w:sz w:val="22"/>
                <w:szCs w:val="28"/>
              </w:rPr>
              <w:t>7067</w:t>
            </w:r>
          </w:p>
          <w:p w14:paraId="418C002A" w14:textId="36904DAE" w:rsidR="0011261F" w:rsidRPr="008F2C57" w:rsidRDefault="0011261F" w:rsidP="008F2C57">
            <w:pPr>
              <w:rPr>
                <w:sz w:val="22"/>
                <w:szCs w:val="28"/>
              </w:rPr>
            </w:pPr>
          </w:p>
          <w:p w14:paraId="4D49F9A3" w14:textId="0985CB4F" w:rsidR="0011261F" w:rsidRPr="008F2C57" w:rsidRDefault="0011261F" w:rsidP="008F2C57">
            <w:pPr>
              <w:rPr>
                <w:sz w:val="22"/>
                <w:szCs w:val="28"/>
              </w:rPr>
            </w:pPr>
            <w:r w:rsidRPr="008F2C57">
              <w:rPr>
                <w:sz w:val="22"/>
                <w:szCs w:val="28"/>
              </w:rPr>
              <w:t>EMAIL:</w:t>
            </w:r>
            <w:r w:rsidR="007254F6" w:rsidRPr="008F2C57">
              <w:rPr>
                <w:sz w:val="22"/>
                <w:szCs w:val="28"/>
              </w:rPr>
              <w:t xml:space="preserve"> </w:t>
            </w:r>
          </w:p>
          <w:p w14:paraId="1503DCA9" w14:textId="5B92B8F4" w:rsidR="00E12F94" w:rsidRPr="008F2C57" w:rsidRDefault="00C72AB0" w:rsidP="008F2C57">
            <w:pPr>
              <w:rPr>
                <w:sz w:val="22"/>
                <w:szCs w:val="28"/>
              </w:rPr>
            </w:pPr>
            <w:hyperlink r:id="rId13" w:history="1">
              <w:r w:rsidR="00096ACD">
                <w:rPr>
                  <w:rStyle w:val="Hyperlink"/>
                  <w:sz w:val="22"/>
                  <w:szCs w:val="28"/>
                </w:rPr>
                <w:t>cgstephen</w:t>
              </w:r>
            </w:hyperlink>
            <w:r w:rsidR="00096ACD">
              <w:rPr>
                <w:rStyle w:val="Hyperlink"/>
                <w:sz w:val="22"/>
                <w:szCs w:val="28"/>
              </w:rPr>
              <w:t>son675@gmail.com</w:t>
            </w:r>
          </w:p>
          <w:p w14:paraId="27AF8C57" w14:textId="14A9B043" w:rsidR="00AF1566" w:rsidRPr="008F2C57" w:rsidRDefault="00AF1566" w:rsidP="008F2C57">
            <w:pPr>
              <w:rPr>
                <w:sz w:val="22"/>
                <w:szCs w:val="28"/>
              </w:rPr>
            </w:pPr>
          </w:p>
          <w:p w14:paraId="46133A16" w14:textId="77777777" w:rsidR="00D30EA2" w:rsidRPr="008F2C57" w:rsidRDefault="009D7FCC" w:rsidP="00D30EA2">
            <w:pPr>
              <w:rPr>
                <w:sz w:val="22"/>
                <w:szCs w:val="28"/>
              </w:rPr>
            </w:pPr>
            <w:r w:rsidRPr="008F2C57">
              <w:rPr>
                <w:sz w:val="22"/>
                <w:szCs w:val="28"/>
              </w:rPr>
              <w:t>GITHUB:</w:t>
            </w:r>
            <w:r w:rsidR="00D30EA2">
              <w:rPr>
                <w:sz w:val="22"/>
                <w:szCs w:val="28"/>
              </w:rPr>
              <w:br/>
            </w:r>
            <w:hyperlink r:id="rId14" w:history="1">
              <w:r w:rsidR="00D30EA2" w:rsidRPr="00E64E77">
                <w:rPr>
                  <w:rStyle w:val="Hyperlink"/>
                  <w:sz w:val="22"/>
                  <w:szCs w:val="28"/>
                </w:rPr>
                <w:t>https://github.com/stephensonc</w:t>
              </w:r>
            </w:hyperlink>
          </w:p>
          <w:p w14:paraId="4CDBA4C0" w14:textId="6AA832BC" w:rsidR="009D7FCC" w:rsidRPr="008F2C57" w:rsidRDefault="00D30EA2" w:rsidP="008F2C57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br/>
              <w:t>WEBSITE:</w:t>
            </w:r>
            <w:r>
              <w:rPr>
                <w:sz w:val="22"/>
                <w:szCs w:val="28"/>
              </w:rPr>
              <w:br/>
            </w:r>
            <w:hyperlink r:id="rId15" w:history="1">
              <w:r w:rsidRPr="001547D0">
                <w:rPr>
                  <w:rStyle w:val="Hyperlink"/>
                  <w:sz w:val="22"/>
                  <w:szCs w:val="28"/>
                </w:rPr>
                <w:t>https://stephensonc.netlify.app/</w:t>
              </w:r>
            </w:hyperlink>
          </w:p>
          <w:p w14:paraId="062A4D7B" w14:textId="00BAE33A" w:rsidR="009D7FCC" w:rsidRPr="009D7FCC" w:rsidRDefault="009D7FCC" w:rsidP="008F2C57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555A3C" w:themeColor="accent3" w:themeShade="80"/>
                <w:sz w:val="18"/>
                <w:szCs w:val="22"/>
              </w:rPr>
            </w:pPr>
            <w:r>
              <w:rPr>
                <w:noProof/>
                <w:color w:val="A5AB81" w:themeColor="accent3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A5B428" wp14:editId="4FAB0CB9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373380</wp:posOffset>
                      </wp:positionV>
                      <wp:extent cx="2295144" cy="0"/>
                      <wp:effectExtent l="0" t="0" r="0" b="0"/>
                      <wp:wrapSquare wrapText="bothSides"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9514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F28BB" id="Straight Connector 1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29.4pt" to="178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" strokecolor="#55593b [1606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Pr="009D7FCC">
              <w:rPr>
                <w:color w:val="555A3C" w:themeColor="accent3" w:themeShade="80"/>
              </w:rPr>
              <w:t>Personal Skills</w:t>
            </w:r>
          </w:p>
          <w:p w14:paraId="623D6D26" w14:textId="77777777" w:rsidR="00AF1566" w:rsidRPr="00DC04D5" w:rsidRDefault="00DC04D5" w:rsidP="00DC04D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C04D5">
              <w:rPr>
                <w:sz w:val="22"/>
              </w:rPr>
              <w:t>Adept problem-solver</w:t>
            </w:r>
          </w:p>
          <w:p w14:paraId="77C2379A" w14:textId="5E9C9B2D" w:rsidR="00DC04D5" w:rsidRPr="00381132" w:rsidRDefault="00DC04D5" w:rsidP="00DC04D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DC04D5">
              <w:rPr>
                <w:sz w:val="22"/>
              </w:rPr>
              <w:t>Solution-</w:t>
            </w:r>
            <w:r w:rsidR="00381132">
              <w:rPr>
                <w:sz w:val="22"/>
              </w:rPr>
              <w:t>o</w:t>
            </w:r>
            <w:r w:rsidRPr="00DC04D5">
              <w:rPr>
                <w:sz w:val="22"/>
              </w:rPr>
              <w:t>riented</w:t>
            </w:r>
          </w:p>
          <w:p w14:paraId="03E1774D" w14:textId="3A289264" w:rsidR="00381132" w:rsidRPr="00DC04D5" w:rsidRDefault="003C74D8" w:rsidP="00DC04D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sz w:val="22"/>
              </w:rPr>
              <w:t>Collaborator</w:t>
            </w:r>
          </w:p>
          <w:p w14:paraId="6694898A" w14:textId="77777777" w:rsidR="00DC04D5" w:rsidRPr="00ED3AB5" w:rsidRDefault="00DB3EDC" w:rsidP="00DC04D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sz w:val="22"/>
              </w:rPr>
              <w:t>Adaptable</w:t>
            </w:r>
          </w:p>
          <w:p w14:paraId="41D37C30" w14:textId="77777777" w:rsidR="00ED3AB5" w:rsidRPr="00DC09ED" w:rsidRDefault="00ED3AB5" w:rsidP="00DC04D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sz w:val="22"/>
              </w:rPr>
              <w:t>High Attention to Detail</w:t>
            </w:r>
          </w:p>
          <w:p w14:paraId="6950231D" w14:textId="77777777" w:rsidR="00DC09ED" w:rsidRPr="00DC09ED" w:rsidRDefault="00DC09ED" w:rsidP="00DC04D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sz w:val="22"/>
              </w:rPr>
              <w:t>Articulate</w:t>
            </w:r>
          </w:p>
          <w:p w14:paraId="096EF8D6" w14:textId="567DF6EE" w:rsidR="00DC09ED" w:rsidRPr="006A2005" w:rsidRDefault="00A9474C" w:rsidP="00DC04D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sz w:val="22"/>
              </w:rPr>
              <w:t>Proficiency in</w:t>
            </w:r>
            <w:r w:rsidR="00D13884">
              <w:rPr>
                <w:sz w:val="22"/>
              </w:rPr>
              <w:t xml:space="preserve"> </w:t>
            </w:r>
            <w:r w:rsidR="00DC09ED">
              <w:rPr>
                <w:sz w:val="22"/>
              </w:rPr>
              <w:t>Mandarin</w:t>
            </w:r>
          </w:p>
          <w:p w14:paraId="62510FFE" w14:textId="014CEDEE" w:rsidR="006A2005" w:rsidRPr="0011261F" w:rsidRDefault="006A2005" w:rsidP="00DC04D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sz w:val="22"/>
              </w:rPr>
              <w:t>International experience:  China, Japan, UK, France</w:t>
            </w:r>
          </w:p>
        </w:tc>
        <w:tc>
          <w:tcPr>
            <w:tcW w:w="450" w:type="dxa"/>
          </w:tcPr>
          <w:p w14:paraId="5ADF814D" w14:textId="77777777" w:rsidR="001B2ABD" w:rsidRDefault="001B2ABD" w:rsidP="008F2C57">
            <w:pPr>
              <w:tabs>
                <w:tab w:val="left" w:pos="990"/>
              </w:tabs>
            </w:pPr>
          </w:p>
        </w:tc>
        <w:tc>
          <w:tcPr>
            <w:tcW w:w="6808" w:type="dxa"/>
          </w:tcPr>
          <w:p w14:paraId="301E9980" w14:textId="53FE5788" w:rsidR="00E12F94" w:rsidRPr="006705A5" w:rsidRDefault="006705A5" w:rsidP="008F2C57">
            <w:pPr>
              <w:pStyle w:val="Heading3"/>
              <w:rPr>
                <w:color w:val="555A3C" w:themeColor="accent3" w:themeShade="80"/>
              </w:rPr>
            </w:pPr>
            <w:r>
              <w:rPr>
                <w:noProof/>
                <w:color w:val="A5AB81" w:themeColor="accent3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EFFCD3" wp14:editId="3DEB7B9D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347980</wp:posOffset>
                      </wp:positionV>
                      <wp:extent cx="3609975" cy="9525"/>
                      <wp:effectExtent l="0" t="0" r="28575" b="28575"/>
                      <wp:wrapSquare wrapText="bothSides"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99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F88B81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7.4pt" to="278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" strokecolor="#55593b [1606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E12F94" w:rsidRPr="006705A5">
              <w:rPr>
                <w:color w:val="555A3C" w:themeColor="accent3" w:themeShade="80"/>
              </w:rPr>
              <w:t>PROJECTS</w:t>
            </w:r>
            <w:r w:rsidR="008F2C57">
              <w:rPr>
                <w:color w:val="555A3C" w:themeColor="accent3" w:themeShade="80"/>
              </w:rPr>
              <w:t xml:space="preserve"> &amp; Experience</w:t>
            </w:r>
          </w:p>
          <w:p w14:paraId="2293F466" w14:textId="76C7C059" w:rsidR="009C44E3" w:rsidRDefault="009C44E3" w:rsidP="006A2005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t>Summer/Winter 2021 Software Engineer Intern in Test</w:t>
            </w:r>
            <w:r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br/>
              <w:t>at Johnson Controls</w:t>
            </w:r>
          </w:p>
          <w:p w14:paraId="0A1CB4BA" w14:textId="1AE86BB1" w:rsidR="009C44E3" w:rsidRDefault="009C44E3" w:rsidP="009C44E3">
            <w:pPr>
              <w:numPr>
                <w:ilvl w:val="1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t>Tested UI using C#, and Selenium/Appium</w:t>
            </w:r>
          </w:p>
          <w:p w14:paraId="4CB5D08F" w14:textId="689F78FC" w:rsidR="009C44E3" w:rsidRDefault="009C44E3" w:rsidP="009C44E3">
            <w:pPr>
              <w:numPr>
                <w:ilvl w:val="1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t>Wrote a</w:t>
            </w:r>
            <w:r w:rsidR="00E457D6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t>n xml</w:t>
            </w:r>
            <w:r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t xml:space="preserve"> test data</w:t>
            </w:r>
            <w:r w:rsidR="00E457D6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t>generat</w:t>
            </w:r>
            <w:r w:rsidR="00E0577C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t>or</w:t>
            </w:r>
            <w:r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t xml:space="preserve"> tool with UI</w:t>
            </w:r>
          </w:p>
          <w:p w14:paraId="1CDD282E" w14:textId="19606874" w:rsidR="008D3F08" w:rsidRPr="008D3F08" w:rsidRDefault="008D3F08" w:rsidP="006A2005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</w:pPr>
            <w:r w:rsidRPr="008D3F08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t>Winter 2020 employee at Freedom Servicing</w:t>
            </w:r>
          </w:p>
          <w:p w14:paraId="3F4D0116" w14:textId="3557B3FA" w:rsidR="008D3F08" w:rsidRPr="008D3F08" w:rsidRDefault="008D3F08" w:rsidP="008D3F08">
            <w:pPr>
              <w:numPr>
                <w:ilvl w:val="1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0"/>
                <w:szCs w:val="20"/>
                <w:lang w:eastAsia="en-US"/>
              </w:rPr>
            </w:pPr>
            <w:r w:rsidRPr="008D3F08">
              <w:rPr>
                <w:rFonts w:ascii="Arial" w:eastAsia="Times New Roman" w:hAnsi="Arial" w:cs="Arial"/>
                <w:color w:val="555A3C" w:themeColor="accent3" w:themeShade="80"/>
                <w:sz w:val="20"/>
                <w:szCs w:val="20"/>
                <w:lang w:eastAsia="en-US"/>
              </w:rPr>
              <w:t>Help</w:t>
            </w:r>
            <w:r>
              <w:rPr>
                <w:rFonts w:ascii="Arial" w:eastAsia="Times New Roman" w:hAnsi="Arial" w:cs="Arial"/>
                <w:color w:val="555A3C" w:themeColor="accent3" w:themeShade="80"/>
                <w:sz w:val="20"/>
                <w:szCs w:val="20"/>
                <w:lang w:eastAsia="en-US"/>
              </w:rPr>
              <w:t>ed to</w:t>
            </w:r>
            <w:r w:rsidRPr="008D3F08">
              <w:rPr>
                <w:rFonts w:ascii="Arial" w:eastAsia="Times New Roman" w:hAnsi="Arial" w:cs="Arial"/>
                <w:color w:val="555A3C" w:themeColor="accent3" w:themeShade="80"/>
                <w:sz w:val="20"/>
                <w:szCs w:val="20"/>
                <w:lang w:eastAsia="en-US"/>
              </w:rPr>
              <w:t xml:space="preserve"> develop </w:t>
            </w:r>
            <w:r>
              <w:rPr>
                <w:rFonts w:ascii="Arial" w:eastAsia="Times New Roman" w:hAnsi="Arial" w:cs="Arial"/>
                <w:color w:val="555A3C" w:themeColor="accent3" w:themeShade="80"/>
                <w:sz w:val="20"/>
                <w:szCs w:val="20"/>
                <w:lang w:eastAsia="en-US"/>
              </w:rPr>
              <w:t xml:space="preserve">an </w:t>
            </w:r>
            <w:r w:rsidRPr="008D3F08">
              <w:rPr>
                <w:rFonts w:ascii="Arial" w:eastAsia="Times New Roman" w:hAnsi="Arial" w:cs="Arial"/>
                <w:color w:val="555A3C" w:themeColor="accent3" w:themeShade="80"/>
                <w:sz w:val="20"/>
                <w:szCs w:val="20"/>
                <w:lang w:eastAsia="en-US"/>
              </w:rPr>
              <w:t>ATM application and</w:t>
            </w:r>
            <w:r>
              <w:rPr>
                <w:rFonts w:ascii="Arial" w:eastAsia="Times New Roman" w:hAnsi="Arial" w:cs="Arial"/>
                <w:color w:val="555A3C" w:themeColor="accent3" w:themeShade="80"/>
                <w:sz w:val="20"/>
                <w:szCs w:val="20"/>
                <w:lang w:eastAsia="en-US"/>
              </w:rPr>
              <w:t xml:space="preserve"> a</w:t>
            </w:r>
            <w:r w:rsidRPr="008D3F08">
              <w:rPr>
                <w:rFonts w:ascii="Arial" w:eastAsia="Times New Roman" w:hAnsi="Arial" w:cs="Arial"/>
                <w:color w:val="555A3C" w:themeColor="accent3" w:themeShade="80"/>
                <w:sz w:val="20"/>
                <w:szCs w:val="20"/>
                <w:lang w:eastAsia="en-US"/>
              </w:rPr>
              <w:t xml:space="preserve"> cross-server data transmission tool</w:t>
            </w:r>
          </w:p>
          <w:p w14:paraId="42DAC1A0" w14:textId="1328BCBC" w:rsidR="00E12F94" w:rsidRPr="00D13884" w:rsidRDefault="00E12F94" w:rsidP="006A2005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</w:pPr>
            <w:r w:rsidRPr="00D13884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t>Co-developed an application</w:t>
            </w:r>
            <w:r w:rsidR="003214FB" w:rsidRPr="00D13884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t xml:space="preserve"> in Java </w:t>
            </w:r>
            <w:r w:rsidRPr="00D13884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t xml:space="preserve">for </w:t>
            </w:r>
            <w:r w:rsidR="003214FB" w:rsidRPr="00D13884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t>the Greater Worcester Land Trust</w:t>
            </w:r>
          </w:p>
          <w:p w14:paraId="1C231D52" w14:textId="7DF8500D" w:rsidR="00E12F94" w:rsidRPr="008D3F08" w:rsidRDefault="00C72AB0" w:rsidP="006A2005">
            <w:pPr>
              <w:numPr>
                <w:ilvl w:val="1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0"/>
                <w:szCs w:val="20"/>
                <w:lang w:eastAsia="en-US"/>
              </w:rPr>
            </w:pPr>
            <w:hyperlink r:id="rId16" w:history="1">
              <w:r w:rsidR="00E12F94" w:rsidRPr="008D3F08">
                <w:rPr>
                  <w:rFonts w:ascii="Arial" w:eastAsia="Times New Roman" w:hAnsi="Arial" w:cs="Arial"/>
                  <w:color w:val="B85A22" w:themeColor="accent2" w:themeShade="BF"/>
                  <w:sz w:val="20"/>
                  <w:szCs w:val="20"/>
                  <w:u w:val="single"/>
                  <w:lang w:eastAsia="en-US"/>
                </w:rPr>
                <w:t>https://github.com/LiquidsShadow/TrailApp</w:t>
              </w:r>
            </w:hyperlink>
          </w:p>
          <w:p w14:paraId="6D3F9899" w14:textId="418BAC52" w:rsidR="00E12F94" w:rsidRPr="00D13884" w:rsidRDefault="00E12F94" w:rsidP="006A2005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</w:pPr>
            <w:r w:rsidRPr="00D13884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szCs w:val="20"/>
                <w:lang w:eastAsia="en-US"/>
              </w:rPr>
              <w:t>Solo developed a Discord (chat server) bot in Python</w:t>
            </w:r>
          </w:p>
          <w:p w14:paraId="10DBDDC0" w14:textId="3EE93138" w:rsidR="006705A5" w:rsidRPr="008D3F08" w:rsidRDefault="00C72AB0" w:rsidP="006A2005">
            <w:pPr>
              <w:numPr>
                <w:ilvl w:val="1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0"/>
                <w:szCs w:val="20"/>
                <w:lang w:eastAsia="en-US"/>
              </w:rPr>
            </w:pPr>
            <w:hyperlink r:id="rId17" w:history="1">
              <w:r w:rsidR="00FC7461" w:rsidRPr="008D3F08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en-US"/>
                </w:rPr>
                <w:t>https://github.com/stephensonc/FuzzyApplesBot</w:t>
              </w:r>
            </w:hyperlink>
          </w:p>
          <w:p w14:paraId="3FB027BD" w14:textId="0E966033" w:rsidR="006705A5" w:rsidRPr="006705A5" w:rsidRDefault="006705A5" w:rsidP="00526C12">
            <w:pPr>
              <w:pStyle w:val="Heading3"/>
              <w:spacing w:line="276" w:lineRule="auto"/>
              <w:rPr>
                <w:color w:val="555A3C" w:themeColor="accent3" w:themeShade="80"/>
              </w:rPr>
            </w:pPr>
            <w:r>
              <w:rPr>
                <w:noProof/>
                <w:color w:val="A5AB81" w:themeColor="accent3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34DB1BE" wp14:editId="018F72C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340360</wp:posOffset>
                      </wp:positionV>
                      <wp:extent cx="3609975" cy="9525"/>
                      <wp:effectExtent l="0" t="0" r="28575" b="28575"/>
                      <wp:wrapSquare wrapText="bothSides"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99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0E237A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6.8pt" to="278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" strokecolor="#55593b [1606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Pr="006705A5">
              <w:rPr>
                <w:color w:val="555A3C" w:themeColor="accent3" w:themeShade="80"/>
              </w:rPr>
              <w:t>Skills</w:t>
            </w:r>
          </w:p>
          <w:p w14:paraId="51CAA204" w14:textId="1C50BF99" w:rsidR="006705A5" w:rsidRPr="006705A5" w:rsidRDefault="008D3F08" w:rsidP="006A2005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</w:pPr>
            <w:r w:rsidRPr="009D7FCC">
              <w:rPr>
                <w:b/>
                <w:bCs/>
                <w:noProof/>
                <w:color w:val="555A3C" w:themeColor="accent3" w:themeShade="8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39E725" wp14:editId="79B8856B">
                      <wp:simplePos x="0" y="0"/>
                      <wp:positionH relativeFrom="column">
                        <wp:posOffset>3094388</wp:posOffset>
                      </wp:positionH>
                      <wp:positionV relativeFrom="paragraph">
                        <wp:posOffset>45720</wp:posOffset>
                      </wp:positionV>
                      <wp:extent cx="71755" cy="71755"/>
                      <wp:effectExtent l="0" t="0" r="23495" b="2349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C9EC66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4" o:spid="_x0000_s1026" type="#_x0000_t120" style="position:absolute;margin-left:243.65pt;margin-top:3.6pt;width:5.65pt;height: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" fillcolor="#a5ab81 [3206]" strokecolor="#55593b [1606]" strokeweight="1pt">
                      <v:stroke joinstyle="miter"/>
                    </v:shape>
                  </w:pict>
                </mc:Fallback>
              </mc:AlternateContent>
            </w:r>
            <w:r w:rsidRPr="009D7FCC">
              <w:rPr>
                <w:b/>
                <w:bCs/>
                <w:noProof/>
                <w:color w:val="555A3C" w:themeColor="accent3" w:themeShade="8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DFD697" wp14:editId="60D3036B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81280</wp:posOffset>
                      </wp:positionV>
                      <wp:extent cx="2404745" cy="0"/>
                      <wp:effectExtent l="0" t="0" r="0" b="0"/>
                      <wp:wrapSquare wrapText="bothSides"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474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8E410F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6.4pt" to="265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" strokecolor="#55593b [1606]" strokeweight="1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  <w:t>Python</w:t>
            </w:r>
            <w:r w:rsidR="006705A5" w:rsidRPr="009D7FCC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  <w:t xml:space="preserve"> </w:t>
            </w:r>
          </w:p>
          <w:p w14:paraId="65B65382" w14:textId="163A499B" w:rsidR="006705A5" w:rsidRPr="006705A5" w:rsidRDefault="008D3F08" w:rsidP="006A2005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</w:pPr>
            <w:r w:rsidRPr="009D7FCC">
              <w:rPr>
                <w:b/>
                <w:bCs/>
                <w:noProof/>
                <w:color w:val="555A3C" w:themeColor="accent3" w:themeShade="8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59E046" wp14:editId="3D6733A3">
                      <wp:simplePos x="0" y="0"/>
                      <wp:positionH relativeFrom="column">
                        <wp:posOffset>2857723</wp:posOffset>
                      </wp:positionH>
                      <wp:positionV relativeFrom="paragraph">
                        <wp:posOffset>38735</wp:posOffset>
                      </wp:positionV>
                      <wp:extent cx="71755" cy="71755"/>
                      <wp:effectExtent l="0" t="0" r="23495" b="23495"/>
                      <wp:wrapNone/>
                      <wp:docPr id="10" name="Flowchart: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44699A" id="Flowchart: Connector 10" o:spid="_x0000_s1026" type="#_x0000_t120" style="position:absolute;margin-left:225pt;margin-top:3.05pt;width:5.65pt;height: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" fillcolor="#a5ab81 [3206]" strokecolor="#55593b [1606]" strokeweight="1pt">
                      <v:stroke joinstyle="miter"/>
                    </v:shape>
                  </w:pict>
                </mc:Fallback>
              </mc:AlternateContent>
            </w:r>
            <w:r w:rsidRPr="009D7FCC">
              <w:rPr>
                <w:b/>
                <w:bCs/>
                <w:noProof/>
                <w:color w:val="555A3C" w:themeColor="accent3" w:themeShade="8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18CF27" wp14:editId="655ABD18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73660</wp:posOffset>
                      </wp:positionV>
                      <wp:extent cx="2404745" cy="0"/>
                      <wp:effectExtent l="0" t="0" r="0" b="0"/>
                      <wp:wrapSquare wrapText="bothSides"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474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31765D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5.8pt" to="264.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" strokecolor="#55593b [1606]" strokeweight="1pt">
                      <v:stroke joinstyle="miter"/>
                      <w10:wrap type="square"/>
                    </v:line>
                  </w:pict>
                </mc:Fallback>
              </mc:AlternateContent>
            </w:r>
            <w:r w:rsidR="00335E90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  <w:t>C#</w:t>
            </w:r>
          </w:p>
          <w:p w14:paraId="1EAE9D30" w14:textId="4E5D2BD4" w:rsidR="006705A5" w:rsidRPr="006705A5" w:rsidRDefault="009C44E3" w:rsidP="006A2005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</w:pPr>
            <w:r w:rsidRPr="009D7FCC">
              <w:rPr>
                <w:b/>
                <w:bCs/>
                <w:noProof/>
                <w:color w:val="555A3C" w:themeColor="accent3" w:themeShade="8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9FAD70" wp14:editId="54A80F3C">
                      <wp:simplePos x="0" y="0"/>
                      <wp:positionH relativeFrom="column">
                        <wp:posOffset>2823210</wp:posOffset>
                      </wp:positionH>
                      <wp:positionV relativeFrom="paragraph">
                        <wp:posOffset>55880</wp:posOffset>
                      </wp:positionV>
                      <wp:extent cx="71755" cy="71755"/>
                      <wp:effectExtent l="0" t="0" r="23495" b="23495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9D1B39" id="Flowchart: Connector 11" o:spid="_x0000_s1026" type="#_x0000_t120" style="position:absolute;margin-left:222.3pt;margin-top:4.4pt;width:5.65pt;height: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" fillcolor="#a5ab81 [3206]" strokecolor="#55593b [1606]" strokeweight="1pt">
                      <v:stroke joinstyle="miter"/>
                    </v:shape>
                  </w:pict>
                </mc:Fallback>
              </mc:AlternateContent>
            </w:r>
            <w:r w:rsidR="008D3F08" w:rsidRPr="009D7FCC">
              <w:rPr>
                <w:b/>
                <w:bCs/>
                <w:noProof/>
                <w:color w:val="555A3C" w:themeColor="accent3" w:themeShade="8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16123B" wp14:editId="0F707154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86995</wp:posOffset>
                      </wp:positionV>
                      <wp:extent cx="2404745" cy="0"/>
                      <wp:effectExtent l="0" t="0" r="0" b="0"/>
                      <wp:wrapSquare wrapText="bothSides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474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890760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pt,6.85pt" to="265.4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" strokecolor="#55593b [1606]" strokeweight="1pt">
                      <v:stroke joinstyle="miter"/>
                      <w10:wrap type="square"/>
                    </v:line>
                  </w:pict>
                </mc:Fallback>
              </mc:AlternateContent>
            </w:r>
            <w:r w:rsidR="00335E90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  <w:t>Java</w:t>
            </w:r>
          </w:p>
          <w:p w14:paraId="7880837D" w14:textId="4E5D5859" w:rsidR="006705A5" w:rsidRPr="009D7FCC" w:rsidRDefault="00406B42" w:rsidP="006A2005">
            <w:pPr>
              <w:pStyle w:val="ListParagraph"/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</w:pPr>
            <w:r w:rsidRPr="009D7FCC">
              <w:rPr>
                <w:b/>
                <w:bCs/>
                <w:noProof/>
                <w:color w:val="555A3C" w:themeColor="accent3" w:themeShade="8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E7E428" wp14:editId="3440BB61">
                      <wp:simplePos x="0" y="0"/>
                      <wp:positionH relativeFrom="column">
                        <wp:posOffset>1805940</wp:posOffset>
                      </wp:positionH>
                      <wp:positionV relativeFrom="paragraph">
                        <wp:posOffset>59690</wp:posOffset>
                      </wp:positionV>
                      <wp:extent cx="71792" cy="71792"/>
                      <wp:effectExtent l="0" t="0" r="23495" b="23495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92" cy="71792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6AC936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5" o:spid="_x0000_s1026" type="#_x0000_t120" style="position:absolute;margin-left:142.2pt;margin-top:4.7pt;width:5.65pt;height: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" fillcolor="#a5ab81 [3206]" strokecolor="#55593b [1606]" strokeweight="1pt">
                      <v:stroke joinstyle="miter"/>
                    </v:shape>
                  </w:pict>
                </mc:Fallback>
              </mc:AlternateContent>
            </w:r>
            <w:r w:rsidRPr="009D7FCC">
              <w:rPr>
                <w:b/>
                <w:bCs/>
                <w:noProof/>
                <w:color w:val="555A3C" w:themeColor="accent3" w:themeShade="8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4401A3" wp14:editId="79F8D6B2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98425</wp:posOffset>
                      </wp:positionV>
                      <wp:extent cx="2404872" cy="0"/>
                      <wp:effectExtent l="0" t="0" r="0" b="0"/>
                      <wp:wrapSquare wrapText="bothSides"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487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6783E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7.75pt" to="264.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" strokecolor="#55593b [1606]" strokeweight="1pt">
                      <v:stroke joinstyle="miter"/>
                      <w10:wrap type="square"/>
                    </v:line>
                  </w:pict>
                </mc:Fallback>
              </mc:AlternateContent>
            </w:r>
            <w:r w:rsidR="006705A5" w:rsidRPr="009D7FCC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2"/>
                <w:lang w:eastAsia="en-US"/>
              </w:rPr>
              <w:t>C</w:t>
            </w:r>
          </w:p>
          <w:p w14:paraId="01623CD3" w14:textId="6E17352D" w:rsidR="00406B42" w:rsidRPr="001D7A0A" w:rsidRDefault="00406B42" w:rsidP="008F2C57">
            <w:pPr>
              <w:pStyle w:val="Heading3"/>
              <w:rPr>
                <w:color w:val="555A3C" w:themeColor="accent3" w:themeShade="80"/>
                <w:sz w:val="20"/>
              </w:rPr>
            </w:pPr>
            <w:r w:rsidRPr="001D7A0A">
              <w:rPr>
                <w:noProof/>
                <w:color w:val="A5AB81" w:themeColor="accent3"/>
                <w:sz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0C420C0" wp14:editId="6F29452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340360</wp:posOffset>
                      </wp:positionV>
                      <wp:extent cx="3609975" cy="9525"/>
                      <wp:effectExtent l="0" t="0" r="28575" b="28575"/>
                      <wp:wrapSquare wrapText="bothSides"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99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B5EEE8" id="Straight Connector 1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6.8pt" to="278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" strokecolor="#55593b [1606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3214FB" w:rsidRPr="001D7A0A">
              <w:rPr>
                <w:color w:val="555A3C" w:themeColor="accent3" w:themeShade="80"/>
                <w:sz w:val="20"/>
              </w:rPr>
              <w:t>Education</w:t>
            </w:r>
          </w:p>
          <w:p w14:paraId="37A29235" w14:textId="6EB17FEC" w:rsidR="00406B42" w:rsidRPr="001D7A0A" w:rsidRDefault="003214FB" w:rsidP="008D3F08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lang w:eastAsia="en-US"/>
              </w:rPr>
            </w:pPr>
            <w:r w:rsidRPr="001D7A0A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lang w:eastAsia="en-US"/>
              </w:rPr>
              <w:t>Allegheny College</w:t>
            </w:r>
            <w:r w:rsidR="00172939" w:rsidRPr="001D7A0A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lang w:eastAsia="en-US"/>
              </w:rPr>
              <w:t xml:space="preserve"> </w:t>
            </w:r>
            <w:r w:rsidR="005128A7" w:rsidRPr="001D7A0A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lang w:eastAsia="en-US"/>
              </w:rPr>
              <w:t>-</w:t>
            </w:r>
            <w:r w:rsidR="00172939" w:rsidRPr="001D7A0A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lang w:eastAsia="en-US"/>
              </w:rPr>
              <w:t xml:space="preserve"> Meadville, PA</w:t>
            </w:r>
          </w:p>
          <w:p w14:paraId="5389300E" w14:textId="6AA5F17C" w:rsidR="00172939" w:rsidRPr="001D7A0A" w:rsidRDefault="00023384" w:rsidP="008D3F08">
            <w:pPr>
              <w:numPr>
                <w:ilvl w:val="1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</w:pPr>
            <w:r w:rsidRPr="001D7A0A"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  <w:t>2018 – 2022</w:t>
            </w:r>
            <w:r w:rsidR="00DC09ED" w:rsidRPr="001D7A0A"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  <w:t xml:space="preserve">:  </w:t>
            </w:r>
            <w:r w:rsidR="00526C12" w:rsidRPr="001D7A0A"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  <w:t>Honors Program</w:t>
            </w:r>
            <w:r w:rsidR="00DC09ED" w:rsidRPr="001D7A0A"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  <w:t xml:space="preserve">.  </w:t>
            </w:r>
            <w:r w:rsidR="002F12EA" w:rsidRPr="001D7A0A"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  <w:t>GPA: 3.</w:t>
            </w:r>
            <w:r w:rsidR="00D0526C"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  <w:t>7</w:t>
            </w:r>
          </w:p>
          <w:p w14:paraId="4E0A52E4" w14:textId="77777777" w:rsidR="00023384" w:rsidRPr="001D7A0A" w:rsidRDefault="00023384" w:rsidP="008D3F08">
            <w:pPr>
              <w:numPr>
                <w:ilvl w:val="1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</w:pPr>
            <w:r w:rsidRPr="001D7A0A"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  <w:t>Computer Science Major</w:t>
            </w:r>
            <w:r w:rsidR="00526C12" w:rsidRPr="001D7A0A"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  <w:t xml:space="preserve">, </w:t>
            </w:r>
            <w:r w:rsidRPr="001D7A0A"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  <w:t>Theatre Minor</w:t>
            </w:r>
          </w:p>
          <w:p w14:paraId="7D1AE2E5" w14:textId="5B12B293" w:rsidR="009E644A" w:rsidRPr="001D7A0A" w:rsidRDefault="005128A7" w:rsidP="008D3F08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lang w:eastAsia="en-US"/>
              </w:rPr>
            </w:pPr>
            <w:r w:rsidRPr="001D7A0A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lang w:eastAsia="en-US"/>
              </w:rPr>
              <w:t>Bancroft High School -</w:t>
            </w:r>
            <w:r w:rsidR="009E644A" w:rsidRPr="001D7A0A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lang w:eastAsia="en-US"/>
              </w:rPr>
              <w:t xml:space="preserve"> Worcester, MA</w:t>
            </w:r>
          </w:p>
          <w:p w14:paraId="314DBE9E" w14:textId="512DC319" w:rsidR="009E644A" w:rsidRPr="001D7A0A" w:rsidRDefault="00DC09ED" w:rsidP="008D3F08">
            <w:pPr>
              <w:numPr>
                <w:ilvl w:val="1"/>
                <w:numId w:val="2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</w:pPr>
            <w:r w:rsidRPr="001D7A0A"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  <w:t xml:space="preserve">2014 – 2018:  High Honors.  </w:t>
            </w:r>
            <w:r w:rsidR="009E644A" w:rsidRPr="001D7A0A"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  <w:t>GPA: 3.7</w:t>
            </w:r>
          </w:p>
          <w:p w14:paraId="0A08D64A" w14:textId="4E377D6C" w:rsidR="00DC09ED" w:rsidRPr="001D7A0A" w:rsidRDefault="00DC09ED" w:rsidP="00DC09ED">
            <w:pPr>
              <w:pStyle w:val="Heading3"/>
              <w:rPr>
                <w:color w:val="555A3C" w:themeColor="accent3" w:themeShade="80"/>
                <w:sz w:val="20"/>
              </w:rPr>
            </w:pPr>
            <w:r w:rsidRPr="001D7A0A">
              <w:rPr>
                <w:noProof/>
                <w:color w:val="A5AB81" w:themeColor="accent3"/>
                <w:sz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0118D28" wp14:editId="0C60FAD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340360</wp:posOffset>
                      </wp:positionV>
                      <wp:extent cx="3609975" cy="9525"/>
                      <wp:effectExtent l="0" t="0" r="28575" b="28575"/>
                      <wp:wrapSquare wrapText="bothSides"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99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96D494" id="Straight Connector 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6.8pt" to="278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" strokecolor="#55593b [1606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Pr="001D7A0A">
              <w:rPr>
                <w:color w:val="555A3C" w:themeColor="accent3" w:themeShade="80"/>
                <w:sz w:val="20"/>
              </w:rPr>
              <w:t>AWARDS &amp; RELATED EXPERIENCE</w:t>
            </w:r>
          </w:p>
          <w:p w14:paraId="1AE897A5" w14:textId="7D8CEE9B" w:rsidR="00DC09ED" w:rsidRPr="008D3F08" w:rsidRDefault="00DC09ED" w:rsidP="001D7A0A">
            <w:pPr>
              <w:numPr>
                <w:ilvl w:val="0"/>
                <w:numId w:val="2"/>
              </w:numPr>
              <w:spacing w:after="160" w:line="259" w:lineRule="auto"/>
              <w:textAlignment w:val="baseline"/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</w:pPr>
            <w:r w:rsidRPr="008D3F08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lang w:eastAsia="en-US"/>
              </w:rPr>
              <w:t>Robotics Team</w:t>
            </w:r>
            <w:r w:rsidR="001D7A0A" w:rsidRPr="008D3F08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lang w:eastAsia="en-US"/>
              </w:rPr>
              <w:t xml:space="preserve"> - </w:t>
            </w:r>
            <w:r w:rsidR="006A2005" w:rsidRPr="008D3F08"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  <w:t xml:space="preserve">Vex World Competition – 2018, 2016.  </w:t>
            </w:r>
            <w:r w:rsidRPr="008D3F08"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  <w:t>Vex Excellence Award 2017, 2018</w:t>
            </w:r>
            <w:r w:rsidR="005128A7" w:rsidRPr="008D3F08">
              <w:rPr>
                <w:rFonts w:ascii="Arial" w:eastAsia="Times New Roman" w:hAnsi="Arial" w:cs="Arial"/>
                <w:color w:val="555A3C" w:themeColor="accent3" w:themeShade="80"/>
                <w:sz w:val="20"/>
                <w:lang w:eastAsia="en-US"/>
              </w:rPr>
              <w:t>. Tournament Champs 2016-18</w:t>
            </w:r>
          </w:p>
          <w:p w14:paraId="459DC8E3" w14:textId="77777777" w:rsidR="005128A7" w:rsidRPr="008D3F08" w:rsidRDefault="005128A7" w:rsidP="005128A7">
            <w:pPr>
              <w:numPr>
                <w:ilvl w:val="0"/>
                <w:numId w:val="2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lang w:eastAsia="en-US"/>
              </w:rPr>
            </w:pPr>
            <w:r w:rsidRPr="008D3F08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lang w:eastAsia="en-US"/>
              </w:rPr>
              <w:t>Dot Slash Club Co-Founder/Leader 2017-2018</w:t>
            </w:r>
          </w:p>
          <w:p w14:paraId="733CC9DA" w14:textId="77F744AB" w:rsidR="00DC09ED" w:rsidRPr="001D7A0A" w:rsidRDefault="006A2005" w:rsidP="001D7A0A">
            <w:pPr>
              <w:numPr>
                <w:ilvl w:val="0"/>
                <w:numId w:val="2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lang w:eastAsia="en-US"/>
              </w:rPr>
            </w:pPr>
            <w:r w:rsidRPr="008D3F08">
              <w:rPr>
                <w:rFonts w:ascii="Arial" w:eastAsia="Times New Roman" w:hAnsi="Arial" w:cs="Arial"/>
                <w:b/>
                <w:bCs/>
                <w:color w:val="555A3C" w:themeColor="accent3" w:themeShade="80"/>
                <w:sz w:val="20"/>
                <w:lang w:eastAsia="en-US"/>
              </w:rPr>
              <w:t>International Honor Society – Chinese 2016/2017</w:t>
            </w:r>
          </w:p>
        </w:tc>
      </w:tr>
    </w:tbl>
    <w:p w14:paraId="1173CA90" w14:textId="3C1A9D73" w:rsidR="0043117B" w:rsidRDefault="00C72AB0" w:rsidP="000C45FF">
      <w:pPr>
        <w:tabs>
          <w:tab w:val="left" w:pos="990"/>
        </w:tabs>
      </w:pPr>
    </w:p>
    <w:sectPr w:rsidR="0043117B" w:rsidSect="0045451C">
      <w:headerReference w:type="default" r:id="rId18"/>
      <w:pgSz w:w="12240" w:h="15840"/>
      <w:pgMar w:top="720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3DDC2" w14:textId="77777777" w:rsidR="00C72AB0" w:rsidRDefault="00C72AB0" w:rsidP="000C45FF">
      <w:r>
        <w:separator/>
      </w:r>
    </w:p>
  </w:endnote>
  <w:endnote w:type="continuationSeparator" w:id="0">
    <w:p w14:paraId="31EFBAB3" w14:textId="77777777" w:rsidR="00C72AB0" w:rsidRDefault="00C72AB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7CFFB" w14:textId="77777777" w:rsidR="00C72AB0" w:rsidRDefault="00C72AB0" w:rsidP="000C45FF">
      <w:r>
        <w:separator/>
      </w:r>
    </w:p>
  </w:footnote>
  <w:footnote w:type="continuationSeparator" w:id="0">
    <w:p w14:paraId="6C80E6C4" w14:textId="77777777" w:rsidR="00C72AB0" w:rsidRDefault="00C72AB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8F19" w14:textId="71E66859" w:rsidR="000C45FF" w:rsidRPr="0045451C" w:rsidRDefault="000C45FF">
    <w:pPr>
      <w:pStyle w:val="Header"/>
      <w:rPr>
        <w:sz w:val="2"/>
        <w:szCs w:val="2"/>
      </w:rPr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33EBB8EA" wp14:editId="7521A91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3144"/>
      </v:shape>
    </w:pict>
  </w:numPicBullet>
  <w:abstractNum w:abstractNumId="0" w15:restartNumberingAfterBreak="0">
    <w:nsid w:val="0E877F03"/>
    <w:multiLevelType w:val="hybridMultilevel"/>
    <w:tmpl w:val="A82C128A"/>
    <w:lvl w:ilvl="0" w:tplc="99E21C98">
      <w:start w:val="77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555A3C" w:themeColor="accent3" w:themeShade="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17F8"/>
    <w:multiLevelType w:val="multilevel"/>
    <w:tmpl w:val="53E4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20E46"/>
    <w:multiLevelType w:val="hybridMultilevel"/>
    <w:tmpl w:val="8A30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C2A66"/>
    <w:multiLevelType w:val="multilevel"/>
    <w:tmpl w:val="1450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55A3C" w:themeColor="accent3" w:themeShade="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2B"/>
    <w:rsid w:val="00002E85"/>
    <w:rsid w:val="00023384"/>
    <w:rsid w:val="00036450"/>
    <w:rsid w:val="00046944"/>
    <w:rsid w:val="00094499"/>
    <w:rsid w:val="00096ACD"/>
    <w:rsid w:val="000C45FF"/>
    <w:rsid w:val="000E3FD1"/>
    <w:rsid w:val="0011078C"/>
    <w:rsid w:val="00112054"/>
    <w:rsid w:val="0011261F"/>
    <w:rsid w:val="00140DE5"/>
    <w:rsid w:val="001525E1"/>
    <w:rsid w:val="00171871"/>
    <w:rsid w:val="00172939"/>
    <w:rsid w:val="00180329"/>
    <w:rsid w:val="00182558"/>
    <w:rsid w:val="0019001F"/>
    <w:rsid w:val="001928ED"/>
    <w:rsid w:val="001A74A5"/>
    <w:rsid w:val="001B2ABD"/>
    <w:rsid w:val="001D7A0A"/>
    <w:rsid w:val="001E0391"/>
    <w:rsid w:val="001E1759"/>
    <w:rsid w:val="001E1F32"/>
    <w:rsid w:val="001F1ECC"/>
    <w:rsid w:val="00211663"/>
    <w:rsid w:val="002400EB"/>
    <w:rsid w:val="00256CF7"/>
    <w:rsid w:val="00281FD5"/>
    <w:rsid w:val="002A311C"/>
    <w:rsid w:val="002F12EA"/>
    <w:rsid w:val="0030481B"/>
    <w:rsid w:val="003156FC"/>
    <w:rsid w:val="003214FB"/>
    <w:rsid w:val="003254B5"/>
    <w:rsid w:val="00333C98"/>
    <w:rsid w:val="00335E90"/>
    <w:rsid w:val="00345B97"/>
    <w:rsid w:val="0037121F"/>
    <w:rsid w:val="00381132"/>
    <w:rsid w:val="00384421"/>
    <w:rsid w:val="003A6B7D"/>
    <w:rsid w:val="003B06CA"/>
    <w:rsid w:val="003C74D8"/>
    <w:rsid w:val="003F52C9"/>
    <w:rsid w:val="004065D4"/>
    <w:rsid w:val="00406B42"/>
    <w:rsid w:val="004071FC"/>
    <w:rsid w:val="00444017"/>
    <w:rsid w:val="00445947"/>
    <w:rsid w:val="0045451C"/>
    <w:rsid w:val="004813B3"/>
    <w:rsid w:val="00496591"/>
    <w:rsid w:val="004C63E4"/>
    <w:rsid w:val="004D3011"/>
    <w:rsid w:val="005128A7"/>
    <w:rsid w:val="005262AC"/>
    <w:rsid w:val="00526C12"/>
    <w:rsid w:val="005670EE"/>
    <w:rsid w:val="005C1509"/>
    <w:rsid w:val="005E39D5"/>
    <w:rsid w:val="00600670"/>
    <w:rsid w:val="0062123A"/>
    <w:rsid w:val="00646E75"/>
    <w:rsid w:val="006705A5"/>
    <w:rsid w:val="006771D0"/>
    <w:rsid w:val="006A2005"/>
    <w:rsid w:val="006F6AEB"/>
    <w:rsid w:val="00715FCB"/>
    <w:rsid w:val="007254F6"/>
    <w:rsid w:val="00743101"/>
    <w:rsid w:val="007775E1"/>
    <w:rsid w:val="007867A0"/>
    <w:rsid w:val="00790438"/>
    <w:rsid w:val="007927F5"/>
    <w:rsid w:val="00802CA0"/>
    <w:rsid w:val="0081312B"/>
    <w:rsid w:val="00837187"/>
    <w:rsid w:val="00852BB3"/>
    <w:rsid w:val="008D3F08"/>
    <w:rsid w:val="008E1F2E"/>
    <w:rsid w:val="008F2C57"/>
    <w:rsid w:val="009260CD"/>
    <w:rsid w:val="00952C25"/>
    <w:rsid w:val="009C44E3"/>
    <w:rsid w:val="009D7FCC"/>
    <w:rsid w:val="009E644A"/>
    <w:rsid w:val="00A2118D"/>
    <w:rsid w:val="00A30622"/>
    <w:rsid w:val="00A63333"/>
    <w:rsid w:val="00A9474C"/>
    <w:rsid w:val="00AD76E2"/>
    <w:rsid w:val="00AF1566"/>
    <w:rsid w:val="00B20152"/>
    <w:rsid w:val="00B359E4"/>
    <w:rsid w:val="00B57D98"/>
    <w:rsid w:val="00B70850"/>
    <w:rsid w:val="00C066B6"/>
    <w:rsid w:val="00C37BA1"/>
    <w:rsid w:val="00C4674C"/>
    <w:rsid w:val="00C506CF"/>
    <w:rsid w:val="00C72AB0"/>
    <w:rsid w:val="00C72BED"/>
    <w:rsid w:val="00C9578B"/>
    <w:rsid w:val="00CB0055"/>
    <w:rsid w:val="00D0526C"/>
    <w:rsid w:val="00D13884"/>
    <w:rsid w:val="00D2522B"/>
    <w:rsid w:val="00D30EA2"/>
    <w:rsid w:val="00D422DE"/>
    <w:rsid w:val="00D5459D"/>
    <w:rsid w:val="00DA1F4D"/>
    <w:rsid w:val="00DB3EDC"/>
    <w:rsid w:val="00DC04D5"/>
    <w:rsid w:val="00DC09ED"/>
    <w:rsid w:val="00DD172A"/>
    <w:rsid w:val="00E0577C"/>
    <w:rsid w:val="00E12F94"/>
    <w:rsid w:val="00E25A26"/>
    <w:rsid w:val="00E4381A"/>
    <w:rsid w:val="00E457D6"/>
    <w:rsid w:val="00E55D74"/>
    <w:rsid w:val="00ED3AB5"/>
    <w:rsid w:val="00F60274"/>
    <w:rsid w:val="00F77FB9"/>
    <w:rsid w:val="00F92A4B"/>
    <w:rsid w:val="00FB068F"/>
    <w:rsid w:val="00FC7461"/>
    <w:rsid w:val="00FD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9740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E12F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705A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7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tephensonc@allegheny.edu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s://github.com/stephensonc/FuzzyApplesBo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iquidsShadow/TrailApp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yperlink" Target="https://stephensonc.netlify.app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tephenson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2EF2AA30FF4A4C850A2F59FD408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1ADF3-FD68-4BD0-BB6E-D3901274B1DA}"/>
      </w:docPartPr>
      <w:docPartBody>
        <w:p w:rsidR="007B6FBD" w:rsidRDefault="009433A4">
          <w:pPr>
            <w:pStyle w:val="E32EF2AA30FF4A4C850A2F59FD408306"/>
          </w:pPr>
          <w:r w:rsidRPr="00D5459D">
            <w:t>Profile</w:t>
          </w:r>
        </w:p>
      </w:docPartBody>
    </w:docPart>
    <w:docPart>
      <w:docPartPr>
        <w:name w:val="F90CF7B6FA9548DBBD1B9A913C82E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72E37-0B58-4BEE-99E2-62CB66A88898}"/>
      </w:docPartPr>
      <w:docPartBody>
        <w:p w:rsidR="007B6FBD" w:rsidRDefault="009433A4">
          <w:pPr>
            <w:pStyle w:val="F90CF7B6FA9548DBBD1B9A913C82E97A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3A4"/>
    <w:rsid w:val="00080D56"/>
    <w:rsid w:val="002131DF"/>
    <w:rsid w:val="00225E2A"/>
    <w:rsid w:val="00267F23"/>
    <w:rsid w:val="00475679"/>
    <w:rsid w:val="004A6F45"/>
    <w:rsid w:val="007860F2"/>
    <w:rsid w:val="007B6FBD"/>
    <w:rsid w:val="00803A1B"/>
    <w:rsid w:val="009433A4"/>
    <w:rsid w:val="00A30091"/>
    <w:rsid w:val="00AE5DA0"/>
    <w:rsid w:val="00CE76A3"/>
    <w:rsid w:val="00F3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2EF2AA30FF4A4C850A2F59FD408306">
    <w:name w:val="E32EF2AA30FF4A4C850A2F59FD408306"/>
  </w:style>
  <w:style w:type="paragraph" w:customStyle="1" w:styleId="F90CF7B6FA9548DBBD1B9A913C82E97A">
    <w:name w:val="F90CF7B6FA9548DBBD1B9A913C82E97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29D641D-342A-4879-A7A3-5C85FFD6F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2022-02-18T08:13:00Z</dcterms:created>
  <dcterms:modified xsi:type="dcterms:W3CDTF">2022-03-11T22:39:00Z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